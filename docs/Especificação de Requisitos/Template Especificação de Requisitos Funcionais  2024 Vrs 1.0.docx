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C29" w:rsidRDefault="00903C29" w:rsidP="00903C29">
      <w:pPr>
        <w:pStyle w:val="Ttulo"/>
      </w:pPr>
      <w:r>
        <w:t>Projeto Interdisciplinar 202</w:t>
      </w:r>
      <w:r w:rsidR="007675BD">
        <w:t>4</w:t>
      </w:r>
      <w:bookmarkStart w:id="0" w:name="_GoBack"/>
      <w:bookmarkEnd w:id="0"/>
    </w:p>
    <w:p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4-04-01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903C29" w:rsidRPr="002C5A42" w:rsidRDefault="007675BD" w:rsidP="00903C29">
          <w:pPr>
            <w:pStyle w:val="Subttulo"/>
          </w:pPr>
          <w:r>
            <w:t>01/04/2024</w:t>
          </w:r>
        </w:p>
      </w:sdtContent>
    </w:sdt>
    <w:p w:rsidR="00564B9A" w:rsidRDefault="00564B9A" w:rsidP="00564B9A"/>
    <w:p w:rsidR="00903C29" w:rsidRPr="00564B9A" w:rsidRDefault="00564B9A" w:rsidP="00564B9A">
      <w:pPr>
        <w:rPr>
          <w:b/>
          <w:color w:val="1F4E79" w:themeColor="accent1" w:themeShade="80"/>
          <w:sz w:val="28"/>
          <w:szCs w:val="28"/>
        </w:rPr>
      </w:pPr>
      <w:r w:rsidRPr="00564B9A">
        <w:rPr>
          <w:b/>
          <w:color w:val="1F4E79" w:themeColor="accent1" w:themeShade="80"/>
          <w:sz w:val="28"/>
          <w:szCs w:val="28"/>
        </w:rPr>
        <w:t>NOME DO PROJETO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495E" w:rsidRDefault="00E2495E">
          <w:pPr>
            <w:pStyle w:val="CabealhodoSumrio"/>
          </w:pPr>
        </w:p>
        <w:p w:rsidR="008D61FD" w:rsidRDefault="00E2495E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15607" w:history="1">
            <w:r w:rsidR="008D61FD" w:rsidRPr="00585CA9">
              <w:rPr>
                <w:rStyle w:val="Hyperlink"/>
                <w:noProof/>
              </w:rPr>
              <w:t>1.</w:t>
            </w:r>
            <w:r w:rsidR="008D61FD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8D61FD" w:rsidRPr="00585CA9">
              <w:rPr>
                <w:rStyle w:val="Hyperlink"/>
                <w:noProof/>
              </w:rPr>
              <w:t>Módulo X</w:t>
            </w:r>
            <w:r w:rsidR="008D61FD">
              <w:rPr>
                <w:noProof/>
                <w:webHidden/>
              </w:rPr>
              <w:tab/>
            </w:r>
            <w:r w:rsidR="008D61FD">
              <w:rPr>
                <w:noProof/>
                <w:webHidden/>
              </w:rPr>
              <w:fldChar w:fldCharType="begin"/>
            </w:r>
            <w:r w:rsidR="008D61FD">
              <w:rPr>
                <w:noProof/>
                <w:webHidden/>
              </w:rPr>
              <w:instrText xml:space="preserve"> PAGEREF _Toc98915607 \h </w:instrText>
            </w:r>
            <w:r w:rsidR="008D61FD">
              <w:rPr>
                <w:noProof/>
                <w:webHidden/>
              </w:rPr>
            </w:r>
            <w:r w:rsidR="008D61FD">
              <w:rPr>
                <w:noProof/>
                <w:webHidden/>
              </w:rPr>
              <w:fldChar w:fldCharType="separate"/>
            </w:r>
            <w:r w:rsidR="008D61FD">
              <w:rPr>
                <w:noProof/>
                <w:webHidden/>
              </w:rPr>
              <w:t>2</w:t>
            </w:r>
            <w:r w:rsidR="008D61FD">
              <w:rPr>
                <w:noProof/>
                <w:webHidden/>
              </w:rPr>
              <w:fldChar w:fldCharType="end"/>
            </w:r>
          </w:hyperlink>
        </w:p>
        <w:p w:rsidR="008D61FD" w:rsidRDefault="00E8091A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5608" w:history="1">
            <w:r w:rsidR="008D61FD" w:rsidRPr="00585CA9">
              <w:rPr>
                <w:rStyle w:val="Hyperlink"/>
                <w:noProof/>
              </w:rPr>
              <w:t>RF XX – Nome</w:t>
            </w:r>
            <w:r w:rsidR="008D61FD">
              <w:rPr>
                <w:noProof/>
                <w:webHidden/>
              </w:rPr>
              <w:tab/>
            </w:r>
            <w:r w:rsidR="008D61FD">
              <w:rPr>
                <w:noProof/>
                <w:webHidden/>
              </w:rPr>
              <w:fldChar w:fldCharType="begin"/>
            </w:r>
            <w:r w:rsidR="008D61FD">
              <w:rPr>
                <w:noProof/>
                <w:webHidden/>
              </w:rPr>
              <w:instrText xml:space="preserve"> PAGEREF _Toc98915608 \h </w:instrText>
            </w:r>
            <w:r w:rsidR="008D61FD">
              <w:rPr>
                <w:noProof/>
                <w:webHidden/>
              </w:rPr>
            </w:r>
            <w:r w:rsidR="008D61FD">
              <w:rPr>
                <w:noProof/>
                <w:webHidden/>
              </w:rPr>
              <w:fldChar w:fldCharType="separate"/>
            </w:r>
            <w:r w:rsidR="008D61FD">
              <w:rPr>
                <w:noProof/>
                <w:webHidden/>
              </w:rPr>
              <w:t>2</w:t>
            </w:r>
            <w:r w:rsidR="008D61FD">
              <w:rPr>
                <w:noProof/>
                <w:webHidden/>
              </w:rPr>
              <w:fldChar w:fldCharType="end"/>
            </w:r>
          </w:hyperlink>
        </w:p>
        <w:p w:rsidR="008D61FD" w:rsidRDefault="00E8091A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5609" w:history="1">
            <w:r w:rsidR="008D61FD" w:rsidRPr="00585CA9">
              <w:rPr>
                <w:rStyle w:val="Hyperlink"/>
                <w:noProof/>
              </w:rPr>
              <w:t>2.</w:t>
            </w:r>
            <w:r w:rsidR="008D61FD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8D61FD" w:rsidRPr="00585CA9">
              <w:rPr>
                <w:rStyle w:val="Hyperlink"/>
                <w:noProof/>
              </w:rPr>
              <w:t>Módulo Y</w:t>
            </w:r>
            <w:r w:rsidR="008D61FD">
              <w:rPr>
                <w:noProof/>
                <w:webHidden/>
              </w:rPr>
              <w:tab/>
            </w:r>
            <w:r w:rsidR="008D61FD">
              <w:rPr>
                <w:noProof/>
                <w:webHidden/>
              </w:rPr>
              <w:fldChar w:fldCharType="begin"/>
            </w:r>
            <w:r w:rsidR="008D61FD">
              <w:rPr>
                <w:noProof/>
                <w:webHidden/>
              </w:rPr>
              <w:instrText xml:space="preserve"> PAGEREF _Toc98915609 \h </w:instrText>
            </w:r>
            <w:r w:rsidR="008D61FD">
              <w:rPr>
                <w:noProof/>
                <w:webHidden/>
              </w:rPr>
            </w:r>
            <w:r w:rsidR="008D61FD">
              <w:rPr>
                <w:noProof/>
                <w:webHidden/>
              </w:rPr>
              <w:fldChar w:fldCharType="separate"/>
            </w:r>
            <w:r w:rsidR="008D61FD">
              <w:rPr>
                <w:noProof/>
                <w:webHidden/>
              </w:rPr>
              <w:t>2</w:t>
            </w:r>
            <w:r w:rsidR="008D61FD">
              <w:rPr>
                <w:noProof/>
                <w:webHidden/>
              </w:rPr>
              <w:fldChar w:fldCharType="end"/>
            </w:r>
          </w:hyperlink>
        </w:p>
        <w:p w:rsidR="008D61FD" w:rsidRDefault="00E8091A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5610" w:history="1">
            <w:r w:rsidR="008D61FD" w:rsidRPr="00585CA9">
              <w:rPr>
                <w:rStyle w:val="Hyperlink"/>
                <w:noProof/>
              </w:rPr>
              <w:t>RF YY – Nome</w:t>
            </w:r>
            <w:r w:rsidR="008D61FD">
              <w:rPr>
                <w:noProof/>
                <w:webHidden/>
              </w:rPr>
              <w:tab/>
            </w:r>
            <w:r w:rsidR="008D61FD">
              <w:rPr>
                <w:noProof/>
                <w:webHidden/>
              </w:rPr>
              <w:fldChar w:fldCharType="begin"/>
            </w:r>
            <w:r w:rsidR="008D61FD">
              <w:rPr>
                <w:noProof/>
                <w:webHidden/>
              </w:rPr>
              <w:instrText xml:space="preserve"> PAGEREF _Toc98915610 \h </w:instrText>
            </w:r>
            <w:r w:rsidR="008D61FD">
              <w:rPr>
                <w:noProof/>
                <w:webHidden/>
              </w:rPr>
            </w:r>
            <w:r w:rsidR="008D61FD">
              <w:rPr>
                <w:noProof/>
                <w:webHidden/>
              </w:rPr>
              <w:fldChar w:fldCharType="separate"/>
            </w:r>
            <w:r w:rsidR="008D61FD">
              <w:rPr>
                <w:noProof/>
                <w:webHidden/>
              </w:rPr>
              <w:t>2</w:t>
            </w:r>
            <w:r w:rsidR="008D61FD">
              <w:rPr>
                <w:noProof/>
                <w:webHidden/>
              </w:rPr>
              <w:fldChar w:fldCharType="end"/>
            </w:r>
          </w:hyperlink>
        </w:p>
        <w:p w:rsidR="008D61FD" w:rsidRDefault="00E8091A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5611" w:history="1">
            <w:r w:rsidR="008D61FD" w:rsidRPr="00585CA9">
              <w:rPr>
                <w:rStyle w:val="Hyperlink"/>
                <w:noProof/>
              </w:rPr>
              <w:t>3.</w:t>
            </w:r>
            <w:r w:rsidR="008D61FD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8D61FD" w:rsidRPr="00585CA9">
              <w:rPr>
                <w:rStyle w:val="Hyperlink"/>
                <w:noProof/>
              </w:rPr>
              <w:t>Módulo Z</w:t>
            </w:r>
            <w:r w:rsidR="008D61FD">
              <w:rPr>
                <w:noProof/>
                <w:webHidden/>
              </w:rPr>
              <w:tab/>
            </w:r>
            <w:r w:rsidR="008D61FD">
              <w:rPr>
                <w:noProof/>
                <w:webHidden/>
              </w:rPr>
              <w:fldChar w:fldCharType="begin"/>
            </w:r>
            <w:r w:rsidR="008D61FD">
              <w:rPr>
                <w:noProof/>
                <w:webHidden/>
              </w:rPr>
              <w:instrText xml:space="preserve"> PAGEREF _Toc98915611 \h </w:instrText>
            </w:r>
            <w:r w:rsidR="008D61FD">
              <w:rPr>
                <w:noProof/>
                <w:webHidden/>
              </w:rPr>
            </w:r>
            <w:r w:rsidR="008D61FD">
              <w:rPr>
                <w:noProof/>
                <w:webHidden/>
              </w:rPr>
              <w:fldChar w:fldCharType="separate"/>
            </w:r>
            <w:r w:rsidR="008D61FD">
              <w:rPr>
                <w:noProof/>
                <w:webHidden/>
              </w:rPr>
              <w:t>2</w:t>
            </w:r>
            <w:r w:rsidR="008D61FD">
              <w:rPr>
                <w:noProof/>
                <w:webHidden/>
              </w:rPr>
              <w:fldChar w:fldCharType="end"/>
            </w:r>
          </w:hyperlink>
        </w:p>
        <w:p w:rsidR="008D61FD" w:rsidRDefault="00E8091A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5612" w:history="1">
            <w:r w:rsidR="008D61FD" w:rsidRPr="00585CA9">
              <w:rPr>
                <w:rStyle w:val="Hyperlink"/>
                <w:noProof/>
              </w:rPr>
              <w:t>RF ZZ – Nome</w:t>
            </w:r>
            <w:r w:rsidR="008D61FD">
              <w:rPr>
                <w:noProof/>
                <w:webHidden/>
              </w:rPr>
              <w:tab/>
            </w:r>
            <w:r w:rsidR="008D61FD">
              <w:rPr>
                <w:noProof/>
                <w:webHidden/>
              </w:rPr>
              <w:fldChar w:fldCharType="begin"/>
            </w:r>
            <w:r w:rsidR="008D61FD">
              <w:rPr>
                <w:noProof/>
                <w:webHidden/>
              </w:rPr>
              <w:instrText xml:space="preserve"> PAGEREF _Toc98915612 \h </w:instrText>
            </w:r>
            <w:r w:rsidR="008D61FD">
              <w:rPr>
                <w:noProof/>
                <w:webHidden/>
              </w:rPr>
            </w:r>
            <w:r w:rsidR="008D61FD">
              <w:rPr>
                <w:noProof/>
                <w:webHidden/>
              </w:rPr>
              <w:fldChar w:fldCharType="separate"/>
            </w:r>
            <w:r w:rsidR="008D61FD">
              <w:rPr>
                <w:noProof/>
                <w:webHidden/>
              </w:rPr>
              <w:t>2</w:t>
            </w:r>
            <w:r w:rsidR="008D61FD">
              <w:rPr>
                <w:noProof/>
                <w:webHidden/>
              </w:rPr>
              <w:fldChar w:fldCharType="end"/>
            </w:r>
          </w:hyperlink>
        </w:p>
        <w:p w:rsidR="008D61FD" w:rsidRDefault="00E8091A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5613" w:history="1">
            <w:r w:rsidR="008D61FD" w:rsidRPr="00585CA9">
              <w:rPr>
                <w:rStyle w:val="Hyperlink"/>
                <w:noProof/>
              </w:rPr>
              <w:t>4.</w:t>
            </w:r>
            <w:r w:rsidR="008D61FD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8D61FD" w:rsidRPr="00585CA9">
              <w:rPr>
                <w:rStyle w:val="Hyperlink"/>
                <w:noProof/>
              </w:rPr>
              <w:t>Módulo NN</w:t>
            </w:r>
            <w:r w:rsidR="008D61FD">
              <w:rPr>
                <w:noProof/>
                <w:webHidden/>
              </w:rPr>
              <w:tab/>
            </w:r>
            <w:r w:rsidR="008D61FD">
              <w:rPr>
                <w:noProof/>
                <w:webHidden/>
              </w:rPr>
              <w:fldChar w:fldCharType="begin"/>
            </w:r>
            <w:r w:rsidR="008D61FD">
              <w:rPr>
                <w:noProof/>
                <w:webHidden/>
              </w:rPr>
              <w:instrText xml:space="preserve"> PAGEREF _Toc98915613 \h </w:instrText>
            </w:r>
            <w:r w:rsidR="008D61FD">
              <w:rPr>
                <w:noProof/>
                <w:webHidden/>
              </w:rPr>
            </w:r>
            <w:r w:rsidR="008D61FD">
              <w:rPr>
                <w:noProof/>
                <w:webHidden/>
              </w:rPr>
              <w:fldChar w:fldCharType="separate"/>
            </w:r>
            <w:r w:rsidR="008D61FD">
              <w:rPr>
                <w:noProof/>
                <w:webHidden/>
              </w:rPr>
              <w:t>2</w:t>
            </w:r>
            <w:r w:rsidR="008D61FD">
              <w:rPr>
                <w:noProof/>
                <w:webHidden/>
              </w:rPr>
              <w:fldChar w:fldCharType="end"/>
            </w:r>
          </w:hyperlink>
        </w:p>
        <w:p w:rsidR="008D61FD" w:rsidRDefault="00E8091A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5614" w:history="1">
            <w:r w:rsidR="008D61FD" w:rsidRPr="00585CA9">
              <w:rPr>
                <w:rStyle w:val="Hyperlink"/>
                <w:noProof/>
              </w:rPr>
              <w:t>RF NN – Nome</w:t>
            </w:r>
            <w:r w:rsidR="008D61FD">
              <w:rPr>
                <w:noProof/>
                <w:webHidden/>
              </w:rPr>
              <w:tab/>
            </w:r>
            <w:r w:rsidR="008D61FD">
              <w:rPr>
                <w:noProof/>
                <w:webHidden/>
              </w:rPr>
              <w:fldChar w:fldCharType="begin"/>
            </w:r>
            <w:r w:rsidR="008D61FD">
              <w:rPr>
                <w:noProof/>
                <w:webHidden/>
              </w:rPr>
              <w:instrText xml:space="preserve"> PAGEREF _Toc98915614 \h </w:instrText>
            </w:r>
            <w:r w:rsidR="008D61FD">
              <w:rPr>
                <w:noProof/>
                <w:webHidden/>
              </w:rPr>
            </w:r>
            <w:r w:rsidR="008D61FD">
              <w:rPr>
                <w:noProof/>
                <w:webHidden/>
              </w:rPr>
              <w:fldChar w:fldCharType="separate"/>
            </w:r>
            <w:r w:rsidR="008D61FD">
              <w:rPr>
                <w:noProof/>
                <w:webHidden/>
              </w:rPr>
              <w:t>2</w:t>
            </w:r>
            <w:r w:rsidR="008D61FD">
              <w:rPr>
                <w:noProof/>
                <w:webHidden/>
              </w:rPr>
              <w:fldChar w:fldCharType="end"/>
            </w:r>
          </w:hyperlink>
        </w:p>
        <w:p w:rsidR="00E2495E" w:rsidRDefault="00E2495E">
          <w:r>
            <w:rPr>
              <w:b/>
              <w:bCs/>
            </w:rPr>
            <w:fldChar w:fldCharType="end"/>
          </w:r>
        </w:p>
      </w:sdtContent>
    </w:sdt>
    <w:p w:rsidR="00E2495E" w:rsidRDefault="00E2495E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:rsidR="000F39C8" w:rsidRDefault="000F39C8" w:rsidP="00342AF5">
      <w:pPr>
        <w:pStyle w:val="Ttulo2"/>
      </w:pPr>
      <w:bookmarkStart w:id="1" w:name="_Toc98915607"/>
      <w:r>
        <w:lastRenderedPageBreak/>
        <w:t xml:space="preserve">Módulo </w:t>
      </w:r>
      <w:r w:rsidR="00A23B48">
        <w:t>X</w:t>
      </w:r>
      <w:bookmarkEnd w:id="1"/>
    </w:p>
    <w:p w:rsidR="0004372E" w:rsidRPr="00576307" w:rsidRDefault="0004372E" w:rsidP="00576307">
      <w:pPr>
        <w:rPr>
          <w:rFonts w:cs="Arial"/>
          <w:i/>
          <w:color w:val="auto"/>
          <w:sz w:val="22"/>
          <w:szCs w:val="22"/>
        </w:rPr>
      </w:pPr>
      <w:r w:rsidRPr="00576307">
        <w:rPr>
          <w:rFonts w:cs="Arial"/>
          <w:i/>
          <w:color w:val="auto"/>
          <w:sz w:val="22"/>
          <w:szCs w:val="22"/>
        </w:rPr>
        <w:t>{Apresente o módulo}</w:t>
      </w:r>
    </w:p>
    <w:p w:rsidR="0004372E" w:rsidRDefault="0004372E" w:rsidP="0004372E">
      <w:pPr>
        <w:ind w:firstLine="360"/>
        <w:rPr>
          <w:rFonts w:cs="Arial"/>
          <w:i/>
          <w:color w:val="auto"/>
          <w:sz w:val="22"/>
          <w:szCs w:val="22"/>
        </w:rPr>
      </w:pPr>
    </w:p>
    <w:p w:rsidR="003830F0" w:rsidRPr="001B3534" w:rsidRDefault="003830F0" w:rsidP="001B3534">
      <w:pPr>
        <w:pStyle w:val="Ttulo3"/>
        <w:ind w:left="360"/>
      </w:pPr>
      <w:bookmarkStart w:id="2" w:name="_Toc98915608"/>
      <w:r w:rsidRPr="001B3534">
        <w:t xml:space="preserve">RF </w:t>
      </w:r>
      <w:r w:rsidR="00080F7E">
        <w:t>XX</w:t>
      </w:r>
      <w:r w:rsidRPr="001B3534">
        <w:t xml:space="preserve"> – Nome</w:t>
      </w:r>
      <w:bookmarkEnd w:id="2"/>
    </w:p>
    <w:p w:rsidR="003830F0" w:rsidRDefault="003830F0" w:rsidP="003830F0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</w:p>
    <w:p w:rsidR="003830F0" w:rsidRDefault="003830F0" w:rsidP="003830F0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</w:p>
    <w:p w:rsidR="0004372E" w:rsidRPr="0004372E" w:rsidRDefault="0004372E" w:rsidP="0004372E">
      <w:pPr>
        <w:ind w:firstLine="360"/>
      </w:pPr>
    </w:p>
    <w:p w:rsidR="000F39C8" w:rsidRPr="000F39C8" w:rsidRDefault="000F39C8" w:rsidP="000F39C8">
      <w:pPr>
        <w:pStyle w:val="PargrafodaLista"/>
        <w:ind w:left="360"/>
      </w:pPr>
    </w:p>
    <w:p w:rsidR="000F39C8" w:rsidRDefault="000F39C8" w:rsidP="00342AF5">
      <w:pPr>
        <w:pStyle w:val="Ttulo2"/>
      </w:pPr>
      <w:bookmarkStart w:id="3" w:name="_Toc98915609"/>
      <w:r>
        <w:t xml:space="preserve">Módulo </w:t>
      </w:r>
      <w:r w:rsidR="008C10AA">
        <w:t>Y</w:t>
      </w:r>
      <w:bookmarkEnd w:id="3"/>
    </w:p>
    <w:p w:rsidR="00A23B48" w:rsidRDefault="00A23B48" w:rsidP="00A23B48"/>
    <w:p w:rsidR="00080F7E" w:rsidRPr="001B3534" w:rsidRDefault="00080F7E" w:rsidP="00080F7E">
      <w:pPr>
        <w:pStyle w:val="Ttulo3"/>
        <w:ind w:left="360"/>
      </w:pPr>
      <w:bookmarkStart w:id="4" w:name="_Toc98915610"/>
      <w:r w:rsidRPr="001B3534">
        <w:t xml:space="preserve">RF </w:t>
      </w:r>
      <w:r w:rsidR="008C10AA">
        <w:t>YY</w:t>
      </w:r>
      <w:r w:rsidRPr="001B3534">
        <w:t xml:space="preserve"> – Nome</w:t>
      </w:r>
      <w:bookmarkEnd w:id="4"/>
    </w:p>
    <w:p w:rsidR="00080F7E" w:rsidRDefault="00080F7E" w:rsidP="00080F7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</w:p>
    <w:p w:rsidR="00080F7E" w:rsidRDefault="00080F7E" w:rsidP="00080F7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</w:p>
    <w:p w:rsidR="00080F7E" w:rsidRPr="00A23B48" w:rsidRDefault="00080F7E" w:rsidP="00A23B48"/>
    <w:p w:rsidR="00A23B48" w:rsidRDefault="00A23B48" w:rsidP="00342AF5">
      <w:pPr>
        <w:pStyle w:val="Ttulo2"/>
      </w:pPr>
      <w:bookmarkStart w:id="5" w:name="_Toc98915611"/>
      <w:r>
        <w:t xml:space="preserve">Módulo </w:t>
      </w:r>
      <w:r w:rsidR="008C10AA">
        <w:t>Z</w:t>
      </w:r>
      <w:bookmarkEnd w:id="5"/>
    </w:p>
    <w:p w:rsidR="00342AF5" w:rsidRDefault="00342AF5" w:rsidP="00342AF5"/>
    <w:p w:rsidR="00080F7E" w:rsidRPr="001B3534" w:rsidRDefault="00080F7E" w:rsidP="00080F7E">
      <w:pPr>
        <w:pStyle w:val="Ttulo3"/>
        <w:ind w:left="360"/>
      </w:pPr>
      <w:bookmarkStart w:id="6" w:name="_Toc98915612"/>
      <w:r w:rsidRPr="001B3534">
        <w:t xml:space="preserve">RF </w:t>
      </w:r>
      <w:r w:rsidR="008C10AA">
        <w:t>ZZ</w:t>
      </w:r>
      <w:r w:rsidRPr="001B3534">
        <w:t xml:space="preserve"> – Nome</w:t>
      </w:r>
      <w:bookmarkEnd w:id="6"/>
    </w:p>
    <w:p w:rsidR="00080F7E" w:rsidRDefault="00080F7E" w:rsidP="00080F7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</w:p>
    <w:p w:rsidR="00080F7E" w:rsidRDefault="00080F7E" w:rsidP="00080F7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</w:p>
    <w:p w:rsidR="00080F7E" w:rsidRPr="00342AF5" w:rsidRDefault="00080F7E" w:rsidP="00342AF5"/>
    <w:p w:rsidR="00A23B48" w:rsidRDefault="00FC148A" w:rsidP="00342AF5">
      <w:pPr>
        <w:pStyle w:val="Ttulo2"/>
      </w:pPr>
      <w:bookmarkStart w:id="7" w:name="_Toc98915613"/>
      <w:r>
        <w:t>Módulo N</w:t>
      </w:r>
      <w:r w:rsidR="008C10AA">
        <w:t>N</w:t>
      </w:r>
      <w:bookmarkEnd w:id="7"/>
    </w:p>
    <w:p w:rsidR="00E954ED" w:rsidRDefault="00E954ED" w:rsidP="00E954ED"/>
    <w:p w:rsidR="00080F7E" w:rsidRPr="001B3534" w:rsidRDefault="00080F7E" w:rsidP="00080F7E">
      <w:pPr>
        <w:pStyle w:val="Ttulo3"/>
        <w:ind w:left="360"/>
      </w:pPr>
      <w:bookmarkStart w:id="8" w:name="_Toc98915614"/>
      <w:r w:rsidRPr="001B3534">
        <w:t xml:space="preserve">RF </w:t>
      </w:r>
      <w:r w:rsidR="008C10AA">
        <w:t>NN</w:t>
      </w:r>
      <w:r w:rsidRPr="001B3534">
        <w:t xml:space="preserve"> – Nome</w:t>
      </w:r>
      <w:bookmarkEnd w:id="8"/>
    </w:p>
    <w:p w:rsidR="00080F7E" w:rsidRDefault="00080F7E" w:rsidP="00080F7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</w:p>
    <w:p w:rsidR="00080F7E" w:rsidRDefault="00080F7E" w:rsidP="00080F7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</w:p>
    <w:p w:rsidR="00080F7E" w:rsidRDefault="00080F7E" w:rsidP="00E954ED"/>
    <w:p w:rsidR="000F39C8" w:rsidRDefault="000F39C8" w:rsidP="0082226E">
      <w:pPr>
        <w:rPr>
          <w:b/>
        </w:rPr>
      </w:pPr>
    </w:p>
    <w:p w:rsidR="005A3D16" w:rsidRDefault="005A3D16" w:rsidP="0082226E">
      <w:pPr>
        <w:rPr>
          <w:b/>
        </w:rPr>
      </w:pPr>
    </w:p>
    <w:p w:rsidR="005A3D16" w:rsidRDefault="005A3D16" w:rsidP="0082226E">
      <w:pPr>
        <w:rPr>
          <w:b/>
        </w:rPr>
      </w:pPr>
    </w:p>
    <w:p w:rsidR="005A3D16" w:rsidRPr="00330056" w:rsidRDefault="005A3D16" w:rsidP="0082226E">
      <w:pPr>
        <w:rPr>
          <w:b/>
        </w:rPr>
      </w:pPr>
    </w:p>
    <w:p w:rsidR="006E5425" w:rsidRPr="00903C29" w:rsidRDefault="00903C29" w:rsidP="00903C29">
      <w:pPr>
        <w:rPr>
          <w:b/>
          <w:color w:val="1F4E79" w:themeColor="accent1" w:themeShade="80"/>
          <w:sz w:val="28"/>
          <w:szCs w:val="28"/>
        </w:rPr>
      </w:pPr>
      <w:r w:rsidRPr="00903C29">
        <w:rPr>
          <w:b/>
          <w:color w:val="1F4E79" w:themeColor="accent1" w:themeShade="80"/>
          <w:sz w:val="28"/>
          <w:szCs w:val="28"/>
        </w:rPr>
        <w:lastRenderedPageBreak/>
        <w:t>APROVAÇÃO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91A" w:rsidRDefault="00E8091A">
      <w:pPr>
        <w:spacing w:after="0" w:line="240" w:lineRule="auto"/>
      </w:pPr>
      <w:r>
        <w:separator/>
      </w:r>
    </w:p>
  </w:endnote>
  <w:endnote w:type="continuationSeparator" w:id="0">
    <w:p w:rsidR="00E8091A" w:rsidRDefault="00E8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91A" w:rsidRDefault="00E8091A">
      <w:pPr>
        <w:spacing w:after="0" w:line="240" w:lineRule="auto"/>
      </w:pPr>
      <w:r>
        <w:separator/>
      </w:r>
    </w:p>
  </w:footnote>
  <w:footnote w:type="continuationSeparator" w:id="0">
    <w:p w:rsidR="00E8091A" w:rsidRDefault="00E8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675BD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675BD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F"/>
    <w:rsid w:val="00034250"/>
    <w:rsid w:val="0004372E"/>
    <w:rsid w:val="000475A1"/>
    <w:rsid w:val="00052A26"/>
    <w:rsid w:val="00080F7E"/>
    <w:rsid w:val="0008395E"/>
    <w:rsid w:val="00084480"/>
    <w:rsid w:val="00094F6F"/>
    <w:rsid w:val="000A2436"/>
    <w:rsid w:val="000A4986"/>
    <w:rsid w:val="000F39C8"/>
    <w:rsid w:val="00111E55"/>
    <w:rsid w:val="00124270"/>
    <w:rsid w:val="00146BD8"/>
    <w:rsid w:val="0015297D"/>
    <w:rsid w:val="00173D71"/>
    <w:rsid w:val="001B3534"/>
    <w:rsid w:val="001C72E1"/>
    <w:rsid w:val="001D018C"/>
    <w:rsid w:val="001E247D"/>
    <w:rsid w:val="001F2A88"/>
    <w:rsid w:val="00205524"/>
    <w:rsid w:val="00230A92"/>
    <w:rsid w:val="0026715B"/>
    <w:rsid w:val="00274FCA"/>
    <w:rsid w:val="002B48F2"/>
    <w:rsid w:val="002C5A42"/>
    <w:rsid w:val="002D5854"/>
    <w:rsid w:val="002F5967"/>
    <w:rsid w:val="00327BEF"/>
    <w:rsid w:val="00330056"/>
    <w:rsid w:val="00341E25"/>
    <w:rsid w:val="00342AF5"/>
    <w:rsid w:val="00355281"/>
    <w:rsid w:val="0037771C"/>
    <w:rsid w:val="00377D7E"/>
    <w:rsid w:val="003830F0"/>
    <w:rsid w:val="003B7391"/>
    <w:rsid w:val="003C7E74"/>
    <w:rsid w:val="003D4812"/>
    <w:rsid w:val="00404A9B"/>
    <w:rsid w:val="00417848"/>
    <w:rsid w:val="004322E6"/>
    <w:rsid w:val="00451A14"/>
    <w:rsid w:val="00473436"/>
    <w:rsid w:val="00474C4E"/>
    <w:rsid w:val="004944A7"/>
    <w:rsid w:val="004B3E54"/>
    <w:rsid w:val="004B7B8B"/>
    <w:rsid w:val="004E3DF3"/>
    <w:rsid w:val="00514CA3"/>
    <w:rsid w:val="00515972"/>
    <w:rsid w:val="00525B9D"/>
    <w:rsid w:val="00564B9A"/>
    <w:rsid w:val="005707E2"/>
    <w:rsid w:val="00576307"/>
    <w:rsid w:val="005842DD"/>
    <w:rsid w:val="00596364"/>
    <w:rsid w:val="005A3D16"/>
    <w:rsid w:val="005C6021"/>
    <w:rsid w:val="005D1E03"/>
    <w:rsid w:val="00620ED1"/>
    <w:rsid w:val="00630B86"/>
    <w:rsid w:val="00643F39"/>
    <w:rsid w:val="0065115B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675BD"/>
    <w:rsid w:val="00777B42"/>
    <w:rsid w:val="007B2E09"/>
    <w:rsid w:val="007C0D22"/>
    <w:rsid w:val="007C5632"/>
    <w:rsid w:val="007D51C7"/>
    <w:rsid w:val="007D6440"/>
    <w:rsid w:val="007F3CB0"/>
    <w:rsid w:val="007F5DAC"/>
    <w:rsid w:val="00803275"/>
    <w:rsid w:val="0082226E"/>
    <w:rsid w:val="00871451"/>
    <w:rsid w:val="0088265B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903C29"/>
    <w:rsid w:val="00912641"/>
    <w:rsid w:val="00917F8D"/>
    <w:rsid w:val="009344E4"/>
    <w:rsid w:val="00993C21"/>
    <w:rsid w:val="009A3F44"/>
    <w:rsid w:val="009A77A0"/>
    <w:rsid w:val="009E27BD"/>
    <w:rsid w:val="00A04870"/>
    <w:rsid w:val="00A23B48"/>
    <w:rsid w:val="00A42468"/>
    <w:rsid w:val="00A74AA3"/>
    <w:rsid w:val="00A81859"/>
    <w:rsid w:val="00A930C5"/>
    <w:rsid w:val="00AA38BC"/>
    <w:rsid w:val="00AE0791"/>
    <w:rsid w:val="00AF03EB"/>
    <w:rsid w:val="00B13A66"/>
    <w:rsid w:val="00B22CFB"/>
    <w:rsid w:val="00B37E7D"/>
    <w:rsid w:val="00B915D0"/>
    <w:rsid w:val="00BB4771"/>
    <w:rsid w:val="00BC74DA"/>
    <w:rsid w:val="00BE19D4"/>
    <w:rsid w:val="00BF3C1D"/>
    <w:rsid w:val="00C04900"/>
    <w:rsid w:val="00C50926"/>
    <w:rsid w:val="00C61465"/>
    <w:rsid w:val="00CA00E6"/>
    <w:rsid w:val="00CA2AAB"/>
    <w:rsid w:val="00CA5EE2"/>
    <w:rsid w:val="00CC43A8"/>
    <w:rsid w:val="00CE2608"/>
    <w:rsid w:val="00D0703B"/>
    <w:rsid w:val="00D15DA4"/>
    <w:rsid w:val="00D264BA"/>
    <w:rsid w:val="00D54A19"/>
    <w:rsid w:val="00DC42DA"/>
    <w:rsid w:val="00DE496E"/>
    <w:rsid w:val="00E14302"/>
    <w:rsid w:val="00E2495E"/>
    <w:rsid w:val="00E24A8D"/>
    <w:rsid w:val="00E2520C"/>
    <w:rsid w:val="00E52D6C"/>
    <w:rsid w:val="00E8091A"/>
    <w:rsid w:val="00E954ED"/>
    <w:rsid w:val="00E96407"/>
    <w:rsid w:val="00ED1517"/>
    <w:rsid w:val="00ED3F8B"/>
    <w:rsid w:val="00ED50FD"/>
    <w:rsid w:val="00EE3A96"/>
    <w:rsid w:val="00F67A28"/>
    <w:rsid w:val="00F75E97"/>
    <w:rsid w:val="00FC148A"/>
    <w:rsid w:val="00FE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75D72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2495E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B51C0B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1D"/>
    <w:rsid w:val="000C153B"/>
    <w:rsid w:val="0013104A"/>
    <w:rsid w:val="00175C27"/>
    <w:rsid w:val="001C4015"/>
    <w:rsid w:val="00201A50"/>
    <w:rsid w:val="003C1E1D"/>
    <w:rsid w:val="004B0535"/>
    <w:rsid w:val="004E1F11"/>
    <w:rsid w:val="00552229"/>
    <w:rsid w:val="00570693"/>
    <w:rsid w:val="005F3218"/>
    <w:rsid w:val="006B5661"/>
    <w:rsid w:val="00704804"/>
    <w:rsid w:val="007A3602"/>
    <w:rsid w:val="00851622"/>
    <w:rsid w:val="00970072"/>
    <w:rsid w:val="00A244A1"/>
    <w:rsid w:val="00A52B08"/>
    <w:rsid w:val="00A76D90"/>
    <w:rsid w:val="00AA2860"/>
    <w:rsid w:val="00AB077F"/>
    <w:rsid w:val="00B42A3E"/>
    <w:rsid w:val="00B51C0B"/>
    <w:rsid w:val="00BE7F96"/>
    <w:rsid w:val="00D32ED5"/>
    <w:rsid w:val="00D76615"/>
    <w:rsid w:val="00E42719"/>
    <w:rsid w:val="00F654F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  <w:style w:type="paragraph" w:customStyle="1" w:styleId="0D041A29D41E430298130D41350AE357">
    <w:name w:val="0D041A29D41E430298130D41350AE357"/>
    <w:rsid w:val="001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3A3F63-35A1-4ECE-8EDB-593C93BEE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72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ALUNOS</cp:lastModifiedBy>
  <cp:revision>140</cp:revision>
  <dcterms:created xsi:type="dcterms:W3CDTF">2019-02-25T14:54:00Z</dcterms:created>
  <dcterms:modified xsi:type="dcterms:W3CDTF">2024-03-28T01:09:00Z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