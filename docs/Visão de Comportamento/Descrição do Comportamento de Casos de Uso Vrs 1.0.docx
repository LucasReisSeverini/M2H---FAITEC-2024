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4FD5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14:paraId="4CE18807" w14:textId="77777777" w:rsidR="006E5425" w:rsidRPr="002C5A42" w:rsidRDefault="00352551">
      <w:pPr>
        <w:pStyle w:val="Ttulo"/>
      </w:pPr>
      <w:r>
        <w:t>Descrição do comportamento de casos de uso</w:t>
      </w:r>
    </w:p>
    <w:sdt>
      <w:sdtPr>
        <w:id w:val="216403978"/>
        <w:placeholder>
          <w:docPart w:val="E914DB9B81AE47DDB5A0D55CB0F3A877"/>
        </w:placeholder>
        <w:date w:fullDate="2024-06-0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032C52BB" w14:textId="77777777" w:rsidR="006E5425" w:rsidRPr="002C5A42" w:rsidRDefault="00352551">
          <w:pPr>
            <w:pStyle w:val="Subttulo"/>
          </w:pPr>
          <w:r>
            <w:t>04/06/2024</w:t>
          </w:r>
        </w:p>
      </w:sdtContent>
    </w:sdt>
    <w:p w14:paraId="566E8FC5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6A8E6F7A" w14:textId="77777777" w:rsidR="00926678" w:rsidRPr="00564B9A" w:rsidRDefault="00926678" w:rsidP="00926678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79646" w14:textId="77777777"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14:paraId="5455DFEB" w14:textId="00A72DC9" w:rsidR="00B5101A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169823257" w:history="1">
            <w:r w:rsidR="00B5101A" w:rsidRPr="001E0AFA">
              <w:rPr>
                <w:rStyle w:val="Hyperlink"/>
                <w:noProof/>
              </w:rPr>
              <w:t>1.</w:t>
            </w:r>
            <w:r w:rsidR="00B5101A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5101A" w:rsidRPr="001E0AFA">
              <w:rPr>
                <w:rStyle w:val="Hyperlink"/>
                <w:noProof/>
              </w:rPr>
              <w:t>Caso de Uso Agendar Consulta</w:t>
            </w:r>
            <w:r w:rsidR="00B5101A">
              <w:rPr>
                <w:noProof/>
                <w:webHidden/>
              </w:rPr>
              <w:tab/>
            </w:r>
            <w:r w:rsidR="00B5101A">
              <w:rPr>
                <w:noProof/>
                <w:webHidden/>
              </w:rPr>
              <w:fldChar w:fldCharType="begin"/>
            </w:r>
            <w:r w:rsidR="00B5101A">
              <w:rPr>
                <w:noProof/>
                <w:webHidden/>
              </w:rPr>
              <w:instrText xml:space="preserve"> PAGEREF _Toc169823257 \h </w:instrText>
            </w:r>
            <w:r w:rsidR="00B5101A">
              <w:rPr>
                <w:noProof/>
                <w:webHidden/>
              </w:rPr>
            </w:r>
            <w:r w:rsidR="00B5101A">
              <w:rPr>
                <w:noProof/>
                <w:webHidden/>
              </w:rPr>
              <w:fldChar w:fldCharType="separate"/>
            </w:r>
            <w:r w:rsidR="00B5101A">
              <w:rPr>
                <w:noProof/>
                <w:webHidden/>
              </w:rPr>
              <w:t>2</w:t>
            </w:r>
            <w:r w:rsidR="00B5101A">
              <w:rPr>
                <w:noProof/>
                <w:webHidden/>
              </w:rPr>
              <w:fldChar w:fldCharType="end"/>
            </w:r>
          </w:hyperlink>
        </w:p>
        <w:p w14:paraId="7D7C2E82" w14:textId="5F7D86C7" w:rsidR="00B5101A" w:rsidRDefault="00B5101A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23258" w:history="1">
            <w:r w:rsidRPr="001E0A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1E0AFA">
              <w:rPr>
                <w:rStyle w:val="Hyperlink"/>
                <w:noProof/>
              </w:rPr>
              <w:t>Caso de Uso Liberar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1FE6" w14:textId="4C42C845" w:rsidR="00B5101A" w:rsidRDefault="00B5101A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23259" w:history="1">
            <w:r w:rsidRPr="001E0AF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1E0AFA">
              <w:rPr>
                <w:rStyle w:val="Hyperlink"/>
                <w:noProof/>
              </w:rPr>
              <w:t>Caso de Uso Buscar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78F8" w14:textId="4E81D585" w:rsidR="00B5101A" w:rsidRDefault="00B5101A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23260" w:history="1">
            <w:r w:rsidRPr="001E0AF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1E0AFA">
              <w:rPr>
                <w:rStyle w:val="Hyperlink"/>
                <w:noProof/>
              </w:rPr>
              <w:t>Caso de Uso Serviço Não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4D45" w14:textId="6F8AA7B2"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14:paraId="44CB0C9C" w14:textId="77777777" w:rsidR="00AA4FE2" w:rsidRDefault="00AA4FE2">
      <w:r>
        <w:br w:type="page"/>
      </w:r>
    </w:p>
    <w:p w14:paraId="3CAF8D85" w14:textId="30832256" w:rsidR="00352551" w:rsidRDefault="00352551" w:rsidP="00EC47E8">
      <w:pPr>
        <w:pStyle w:val="Ttulo2"/>
      </w:pPr>
      <w:bookmarkStart w:id="0" w:name="_Toc169823257"/>
      <w:r>
        <w:lastRenderedPageBreak/>
        <w:t xml:space="preserve">Caso de Uso </w:t>
      </w:r>
      <w:r w:rsidR="000C0A5A">
        <w:t>Agendar Consulta</w:t>
      </w:r>
      <w:bookmarkEnd w:id="0"/>
    </w:p>
    <w:p w14:paraId="35D500C8" w14:textId="77777777" w:rsidR="006A75A7" w:rsidRDefault="006A75A7" w:rsidP="00352551">
      <w:pPr>
        <w:rPr>
          <w:color w:val="5B9BD5" w:themeColor="accent1"/>
          <w:sz w:val="24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14:paraId="0FB7F05F" w14:textId="77777777" w:rsidTr="00A16B20">
        <w:tc>
          <w:tcPr>
            <w:tcW w:w="3852" w:type="dxa"/>
            <w:shd w:val="clear" w:color="auto" w:fill="auto"/>
          </w:tcPr>
          <w:p w14:paraId="478BCDD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5964EBD3" w14:textId="41E20CF4" w:rsidR="006A75A7" w:rsidRPr="00F313F5" w:rsidRDefault="000C0A5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Agendar Consulta</w:t>
            </w:r>
          </w:p>
        </w:tc>
      </w:tr>
      <w:tr w:rsidR="006A75A7" w:rsidRPr="00377AB4" w14:paraId="10F0E462" w14:textId="77777777" w:rsidTr="00A16B20">
        <w:tc>
          <w:tcPr>
            <w:tcW w:w="3852" w:type="dxa"/>
            <w:shd w:val="clear" w:color="auto" w:fill="auto"/>
          </w:tcPr>
          <w:p w14:paraId="1E8D2383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27981881" w14:textId="2C8B3A69" w:rsidR="006A75A7" w:rsidRPr="00F313F5" w:rsidRDefault="000C0A5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Agendar Consulta</w:t>
            </w:r>
          </w:p>
        </w:tc>
      </w:tr>
      <w:tr w:rsidR="006A75A7" w:rsidRPr="00377AB4" w14:paraId="0F3CA6D5" w14:textId="77777777" w:rsidTr="00A16B20">
        <w:tc>
          <w:tcPr>
            <w:tcW w:w="3852" w:type="dxa"/>
            <w:shd w:val="clear" w:color="auto" w:fill="auto"/>
          </w:tcPr>
          <w:p w14:paraId="04763D13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4711C197" w14:textId="38469540" w:rsidR="006A75A7" w:rsidRPr="00F313F5" w:rsidRDefault="000C0A5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Paciente</w:t>
            </w:r>
          </w:p>
        </w:tc>
      </w:tr>
      <w:tr w:rsidR="006A75A7" w:rsidRPr="00377AB4" w14:paraId="72CC8B08" w14:textId="77777777" w:rsidTr="00A16B20">
        <w:tc>
          <w:tcPr>
            <w:tcW w:w="3852" w:type="dxa"/>
            <w:shd w:val="clear" w:color="auto" w:fill="auto"/>
          </w:tcPr>
          <w:p w14:paraId="24D8FF37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33C39F8C" w14:textId="5A6B2364" w:rsidR="006A75A7" w:rsidRPr="00F313F5" w:rsidRDefault="000C0A5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Esta logado no sistema como um usuário</w:t>
            </w:r>
          </w:p>
        </w:tc>
      </w:tr>
      <w:tr w:rsidR="006A75A7" w:rsidRPr="00377AB4" w14:paraId="29DAF7B3" w14:textId="77777777" w:rsidTr="00A16B20">
        <w:tc>
          <w:tcPr>
            <w:tcW w:w="3852" w:type="dxa"/>
            <w:shd w:val="clear" w:color="auto" w:fill="auto"/>
          </w:tcPr>
          <w:p w14:paraId="2BFEB58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6587E7F8" w14:textId="412DC5CF" w:rsidR="006A75A7" w:rsidRPr="00F313F5" w:rsidRDefault="000C0A5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Usuário logado e na sua área respectiva paciente e usuário</w:t>
            </w:r>
          </w:p>
        </w:tc>
      </w:tr>
      <w:tr w:rsidR="006A75A7" w:rsidRPr="00377AB4" w14:paraId="56FC45FE" w14:textId="77777777" w:rsidTr="00A16B20">
        <w:tc>
          <w:tcPr>
            <w:tcW w:w="3852" w:type="dxa"/>
            <w:shd w:val="clear" w:color="auto" w:fill="auto"/>
          </w:tcPr>
          <w:p w14:paraId="505D695D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2A9FFEBC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14:paraId="7AFD5FA7" w14:textId="77777777" w:rsidTr="00A16B20">
        <w:tc>
          <w:tcPr>
            <w:tcW w:w="3852" w:type="dxa"/>
            <w:shd w:val="clear" w:color="auto" w:fill="auto"/>
          </w:tcPr>
          <w:p w14:paraId="2715F6FE" w14:textId="3A47521C" w:rsidR="005D01BB" w:rsidRPr="00F313F5" w:rsidRDefault="000C0A5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Usuário</w:t>
            </w:r>
            <w:r w:rsidR="005D01BB" w:rsidRPr="00F313F5">
              <w:rPr>
                <w:rFonts w:ascii="Arial" w:hAnsi="Arial" w:cs="Arial"/>
                <w:sz w:val="22"/>
                <w:szCs w:val="22"/>
              </w:rPr>
              <w:t xml:space="preserve"> como paciente</w:t>
            </w:r>
            <w:r w:rsidRPr="00F313F5">
              <w:rPr>
                <w:rFonts w:ascii="Arial" w:hAnsi="Arial" w:cs="Arial"/>
                <w:sz w:val="22"/>
                <w:szCs w:val="22"/>
              </w:rPr>
              <w:t xml:space="preserve"> acessa a tela </w:t>
            </w:r>
            <w:r w:rsidR="005D01BB" w:rsidRPr="00F313F5">
              <w:rPr>
                <w:rFonts w:ascii="Arial" w:hAnsi="Arial" w:cs="Arial"/>
                <w:sz w:val="22"/>
                <w:szCs w:val="22"/>
              </w:rPr>
              <w:t>de agendar as consultas.</w:t>
            </w:r>
          </w:p>
        </w:tc>
        <w:tc>
          <w:tcPr>
            <w:tcW w:w="3842" w:type="dxa"/>
            <w:shd w:val="clear" w:color="auto" w:fill="auto"/>
          </w:tcPr>
          <w:p w14:paraId="10B14053" w14:textId="77777777" w:rsidR="006A75A7" w:rsidRPr="00F313F5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5A7" w:rsidRPr="00377AB4" w14:paraId="2DDF3ADF" w14:textId="77777777" w:rsidTr="00A16B20">
        <w:tc>
          <w:tcPr>
            <w:tcW w:w="3852" w:type="dxa"/>
            <w:shd w:val="clear" w:color="auto" w:fill="auto"/>
          </w:tcPr>
          <w:p w14:paraId="654B9003" w14:textId="77777777" w:rsidR="006A75A7" w:rsidRPr="00F313F5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EE0B728" w14:textId="70D22BCE" w:rsidR="006A75A7" w:rsidRPr="00F313F5" w:rsidRDefault="005D01B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Sistema fornece lista de datas e horários disponíveis para agendamento</w:t>
            </w:r>
          </w:p>
        </w:tc>
      </w:tr>
      <w:tr w:rsidR="006A75A7" w:rsidRPr="00377AB4" w14:paraId="297EA227" w14:textId="77777777" w:rsidTr="00A16B20">
        <w:tc>
          <w:tcPr>
            <w:tcW w:w="3852" w:type="dxa"/>
            <w:shd w:val="clear" w:color="auto" w:fill="auto"/>
          </w:tcPr>
          <w:p w14:paraId="67E23F79" w14:textId="726FA192" w:rsidR="006A75A7" w:rsidRPr="00F313F5" w:rsidRDefault="005D01B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Usuário visualiza as datas disponíveis e marca e a seleciona</w:t>
            </w:r>
          </w:p>
        </w:tc>
        <w:tc>
          <w:tcPr>
            <w:tcW w:w="3842" w:type="dxa"/>
            <w:shd w:val="clear" w:color="auto" w:fill="auto"/>
          </w:tcPr>
          <w:p w14:paraId="6DA9E337" w14:textId="77777777" w:rsidR="006A75A7" w:rsidRPr="00F313F5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5A7" w:rsidRPr="00377AB4" w14:paraId="557F53E8" w14:textId="77777777" w:rsidTr="00A16B20">
        <w:tc>
          <w:tcPr>
            <w:tcW w:w="3852" w:type="dxa"/>
            <w:shd w:val="clear" w:color="auto" w:fill="auto"/>
          </w:tcPr>
          <w:p w14:paraId="7A1F7EAB" w14:textId="77777777" w:rsidR="006A75A7" w:rsidRPr="00F313F5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54B516C" w14:textId="018B10A5" w:rsidR="006A75A7" w:rsidRPr="00F313F5" w:rsidRDefault="00EB24F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 xml:space="preserve">Sistema seleciona a data e hora marcada e envia para verificação do </w:t>
            </w:r>
            <w:r w:rsidR="00F313F5" w:rsidRPr="00F313F5">
              <w:rPr>
                <w:rFonts w:ascii="Arial" w:hAnsi="Arial" w:cs="Arial"/>
                <w:sz w:val="22"/>
                <w:szCs w:val="22"/>
              </w:rPr>
              <w:t>Psicólogo</w:t>
            </w:r>
          </w:p>
        </w:tc>
      </w:tr>
    </w:tbl>
    <w:p w14:paraId="10C2C38D" w14:textId="77777777" w:rsidR="006A75A7" w:rsidRDefault="006A75A7" w:rsidP="00352551">
      <w:pPr>
        <w:rPr>
          <w:color w:val="5B9BD5" w:themeColor="accent1"/>
          <w:sz w:val="24"/>
        </w:rPr>
      </w:pPr>
    </w:p>
    <w:p w14:paraId="1AD4AAA7" w14:textId="77777777" w:rsidR="006A75A7" w:rsidRDefault="006A75A7" w:rsidP="006A75A7">
      <w:r>
        <w:br w:type="page"/>
      </w:r>
    </w:p>
    <w:p w14:paraId="6BA38582" w14:textId="77777777" w:rsidR="00352551" w:rsidRDefault="00352551" w:rsidP="00352551">
      <w:pPr>
        <w:rPr>
          <w:color w:val="5B9BD5" w:themeColor="accent1"/>
          <w:sz w:val="24"/>
        </w:rPr>
      </w:pPr>
    </w:p>
    <w:p w14:paraId="7B45B8F2" w14:textId="2731BC7D" w:rsidR="00352551" w:rsidRDefault="00352551" w:rsidP="00352551">
      <w:pPr>
        <w:pStyle w:val="Ttulo2"/>
      </w:pPr>
      <w:bookmarkStart w:id="1" w:name="_Toc169823258"/>
      <w:r>
        <w:t xml:space="preserve">Caso de Uso </w:t>
      </w:r>
      <w:r w:rsidR="00EB24FB">
        <w:t>Liberar Agenda</w:t>
      </w:r>
      <w:bookmarkEnd w:id="1"/>
    </w:p>
    <w:p w14:paraId="3CD50B55" w14:textId="77777777" w:rsidR="006A75A7" w:rsidRDefault="006A75A7" w:rsidP="00352551">
      <w:pPr>
        <w:rPr>
          <w:color w:val="5B9BD5" w:themeColor="accent1"/>
          <w:sz w:val="24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14:paraId="248874A9" w14:textId="77777777" w:rsidTr="00A16B20">
        <w:tc>
          <w:tcPr>
            <w:tcW w:w="3852" w:type="dxa"/>
            <w:shd w:val="clear" w:color="auto" w:fill="auto"/>
          </w:tcPr>
          <w:p w14:paraId="5420999D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01B1FECB" w14:textId="4CA3CE8A" w:rsidR="006A75A7" w:rsidRPr="00F313F5" w:rsidRDefault="00EB24F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Liberar Agenda</w:t>
            </w:r>
          </w:p>
        </w:tc>
      </w:tr>
      <w:tr w:rsidR="006A75A7" w:rsidRPr="00377AB4" w14:paraId="60C1BFC7" w14:textId="77777777" w:rsidTr="00A16B20">
        <w:tc>
          <w:tcPr>
            <w:tcW w:w="3852" w:type="dxa"/>
            <w:shd w:val="clear" w:color="auto" w:fill="auto"/>
          </w:tcPr>
          <w:p w14:paraId="21F032BE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16D7681C" w14:textId="7843F2EB" w:rsidR="006A75A7" w:rsidRPr="00F313F5" w:rsidRDefault="00EB24F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Liberar Agenda</w:t>
            </w:r>
          </w:p>
        </w:tc>
      </w:tr>
      <w:tr w:rsidR="006A75A7" w:rsidRPr="00377AB4" w14:paraId="0F9520EA" w14:textId="77777777" w:rsidTr="00A16B20">
        <w:tc>
          <w:tcPr>
            <w:tcW w:w="3852" w:type="dxa"/>
            <w:shd w:val="clear" w:color="auto" w:fill="auto"/>
          </w:tcPr>
          <w:p w14:paraId="03E72BA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56838BC0" w14:textId="1459982F" w:rsidR="006A75A7" w:rsidRPr="00F313F5" w:rsidRDefault="00EB24F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Psicólogo</w:t>
            </w:r>
          </w:p>
        </w:tc>
      </w:tr>
      <w:tr w:rsidR="006A75A7" w:rsidRPr="00377AB4" w14:paraId="54AF82D6" w14:textId="77777777" w:rsidTr="00A16B20">
        <w:tc>
          <w:tcPr>
            <w:tcW w:w="3852" w:type="dxa"/>
            <w:shd w:val="clear" w:color="auto" w:fill="auto"/>
          </w:tcPr>
          <w:p w14:paraId="671C7484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49AEDF0B" w14:textId="6A8D68CD" w:rsidR="006A75A7" w:rsidRPr="00F313F5" w:rsidRDefault="00EB24F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Usuário estar logado no sistema como Psicólogo</w:t>
            </w:r>
          </w:p>
        </w:tc>
      </w:tr>
      <w:tr w:rsidR="006A75A7" w:rsidRPr="00377AB4" w14:paraId="7A33F9DA" w14:textId="77777777" w:rsidTr="00A16B20">
        <w:tc>
          <w:tcPr>
            <w:tcW w:w="3852" w:type="dxa"/>
            <w:shd w:val="clear" w:color="auto" w:fill="auto"/>
          </w:tcPr>
          <w:p w14:paraId="6C3B1D6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32E444E6" w14:textId="21EF9E88" w:rsidR="006A75A7" w:rsidRPr="00F313F5" w:rsidRDefault="00EB24F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Usuário logado e estar na área de liberar agendamento</w:t>
            </w:r>
          </w:p>
        </w:tc>
      </w:tr>
      <w:tr w:rsidR="006A75A7" w:rsidRPr="00377AB4" w14:paraId="0FBEFF5A" w14:textId="77777777" w:rsidTr="00A16B20">
        <w:tc>
          <w:tcPr>
            <w:tcW w:w="3852" w:type="dxa"/>
            <w:shd w:val="clear" w:color="auto" w:fill="auto"/>
          </w:tcPr>
          <w:p w14:paraId="37051948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59A7A703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14:paraId="1E470753" w14:textId="77777777" w:rsidTr="00A16B20">
        <w:tc>
          <w:tcPr>
            <w:tcW w:w="3852" w:type="dxa"/>
            <w:shd w:val="clear" w:color="auto" w:fill="auto"/>
          </w:tcPr>
          <w:p w14:paraId="2D56CA55" w14:textId="544ECB15" w:rsidR="006A75A7" w:rsidRPr="00F313F5" w:rsidRDefault="00EB24F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Usuário com perfil Psicólogo acessa sua agenda para liberar os dias de atendimento</w:t>
            </w:r>
          </w:p>
        </w:tc>
        <w:tc>
          <w:tcPr>
            <w:tcW w:w="3842" w:type="dxa"/>
            <w:shd w:val="clear" w:color="auto" w:fill="auto"/>
          </w:tcPr>
          <w:p w14:paraId="759CDFEA" w14:textId="77777777" w:rsidR="006A75A7" w:rsidRPr="00F313F5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5A7" w:rsidRPr="00377AB4" w14:paraId="5CDD57AB" w14:textId="77777777" w:rsidTr="00A16B20">
        <w:tc>
          <w:tcPr>
            <w:tcW w:w="3852" w:type="dxa"/>
            <w:shd w:val="clear" w:color="auto" w:fill="auto"/>
          </w:tcPr>
          <w:p w14:paraId="25F0C39C" w14:textId="77777777" w:rsidR="006A75A7" w:rsidRPr="00F313F5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08D03F3" w14:textId="50B1EEFA" w:rsidR="006A75A7" w:rsidRPr="00F313F5" w:rsidRDefault="00EB24F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Si</w:t>
            </w:r>
            <w:r w:rsidR="00F313F5" w:rsidRPr="00F313F5">
              <w:rPr>
                <w:rFonts w:ascii="Arial" w:hAnsi="Arial" w:cs="Arial"/>
                <w:sz w:val="22"/>
                <w:szCs w:val="22"/>
              </w:rPr>
              <w:t>stema fornece lista com mês, semana e horário para liberação da agenda</w:t>
            </w:r>
          </w:p>
        </w:tc>
      </w:tr>
      <w:tr w:rsidR="006A75A7" w:rsidRPr="00377AB4" w14:paraId="7FB309DB" w14:textId="77777777" w:rsidTr="00A16B20">
        <w:tc>
          <w:tcPr>
            <w:tcW w:w="3852" w:type="dxa"/>
            <w:shd w:val="clear" w:color="auto" w:fill="auto"/>
          </w:tcPr>
          <w:p w14:paraId="32792585" w14:textId="7DC9E04A" w:rsidR="006A75A7" w:rsidRPr="00F313F5" w:rsidRDefault="00F313F5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Usuário seleciona o mês, semana ou horários que irá liberar para o usuário paciente possa agendar</w:t>
            </w:r>
          </w:p>
        </w:tc>
        <w:tc>
          <w:tcPr>
            <w:tcW w:w="3842" w:type="dxa"/>
            <w:shd w:val="clear" w:color="auto" w:fill="auto"/>
          </w:tcPr>
          <w:p w14:paraId="6CA13675" w14:textId="77777777" w:rsidR="006A75A7" w:rsidRPr="00F313F5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5A7" w:rsidRPr="00377AB4" w14:paraId="14E47ABA" w14:textId="77777777" w:rsidTr="00A16B20">
        <w:tc>
          <w:tcPr>
            <w:tcW w:w="3852" w:type="dxa"/>
            <w:shd w:val="clear" w:color="auto" w:fill="auto"/>
          </w:tcPr>
          <w:p w14:paraId="128E115F" w14:textId="77777777" w:rsidR="006A75A7" w:rsidRPr="00F313F5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F3D11E5" w14:textId="28DB9E63" w:rsidR="006A75A7" w:rsidRPr="00F313F5" w:rsidRDefault="00F313F5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313F5">
              <w:rPr>
                <w:rFonts w:ascii="Arial" w:hAnsi="Arial" w:cs="Arial"/>
                <w:sz w:val="22"/>
                <w:szCs w:val="22"/>
              </w:rPr>
              <w:t>Sistema libera as datas selecionadas para o usuário paciente possa seleciona-las</w:t>
            </w:r>
          </w:p>
        </w:tc>
      </w:tr>
    </w:tbl>
    <w:p w14:paraId="1C44E0DA" w14:textId="77777777" w:rsidR="006A75A7" w:rsidRDefault="006A75A7" w:rsidP="00352551">
      <w:pPr>
        <w:rPr>
          <w:color w:val="5B9BD5" w:themeColor="accent1"/>
          <w:sz w:val="24"/>
        </w:rPr>
      </w:pPr>
    </w:p>
    <w:p w14:paraId="1972D647" w14:textId="77777777" w:rsidR="006A75A7" w:rsidRDefault="006A75A7" w:rsidP="006A75A7">
      <w:r>
        <w:br w:type="page"/>
      </w:r>
    </w:p>
    <w:p w14:paraId="6593156B" w14:textId="08B472F5" w:rsidR="00352551" w:rsidRDefault="00352551" w:rsidP="00352551">
      <w:pPr>
        <w:pStyle w:val="Ttulo2"/>
      </w:pPr>
      <w:bookmarkStart w:id="2" w:name="_Toc169823259"/>
      <w:r>
        <w:t xml:space="preserve">Caso de Uso </w:t>
      </w:r>
      <w:r w:rsidR="006E3FEB">
        <w:t>Buscar Serviços</w:t>
      </w:r>
      <w:bookmarkEnd w:id="2"/>
    </w:p>
    <w:p w14:paraId="56A9897B" w14:textId="77777777" w:rsidR="006A75A7" w:rsidRP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14:paraId="0B591DC5" w14:textId="77777777" w:rsidTr="00A16B20">
        <w:tc>
          <w:tcPr>
            <w:tcW w:w="3852" w:type="dxa"/>
            <w:shd w:val="clear" w:color="auto" w:fill="auto"/>
          </w:tcPr>
          <w:p w14:paraId="410C04D5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05222E5B" w14:textId="7EFEF507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Buscar Serviços</w:t>
            </w:r>
          </w:p>
        </w:tc>
      </w:tr>
      <w:tr w:rsidR="006A75A7" w:rsidRPr="00377AB4" w14:paraId="583090FC" w14:textId="77777777" w:rsidTr="00A16B20">
        <w:tc>
          <w:tcPr>
            <w:tcW w:w="3852" w:type="dxa"/>
            <w:shd w:val="clear" w:color="auto" w:fill="auto"/>
          </w:tcPr>
          <w:p w14:paraId="74D7D7B2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177AAC4C" w14:textId="4FDC5C42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Buscar Serviços</w:t>
            </w:r>
          </w:p>
        </w:tc>
      </w:tr>
      <w:tr w:rsidR="006A75A7" w:rsidRPr="00377AB4" w14:paraId="68D2855A" w14:textId="77777777" w:rsidTr="00A16B20">
        <w:tc>
          <w:tcPr>
            <w:tcW w:w="3852" w:type="dxa"/>
            <w:shd w:val="clear" w:color="auto" w:fill="auto"/>
          </w:tcPr>
          <w:p w14:paraId="5A37084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0C45B236" w14:textId="7ADDCAA0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</w:tr>
      <w:tr w:rsidR="006A75A7" w:rsidRPr="00377AB4" w14:paraId="3C3C4138" w14:textId="77777777" w:rsidTr="00A16B20">
        <w:tc>
          <w:tcPr>
            <w:tcW w:w="3852" w:type="dxa"/>
            <w:shd w:val="clear" w:color="auto" w:fill="auto"/>
          </w:tcPr>
          <w:p w14:paraId="6F52AF53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521CF6FE" w14:textId="5763BB78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Acessar campo de busca</w:t>
            </w:r>
          </w:p>
        </w:tc>
      </w:tr>
      <w:tr w:rsidR="006A75A7" w:rsidRPr="00377AB4" w14:paraId="382B7996" w14:textId="77777777" w:rsidTr="00A16B20">
        <w:tc>
          <w:tcPr>
            <w:tcW w:w="3852" w:type="dxa"/>
            <w:shd w:val="clear" w:color="auto" w:fill="auto"/>
          </w:tcPr>
          <w:p w14:paraId="6E9EDE1A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5FBB86B3" w14:textId="74080CFB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Usuário obter o retorno da busca</w:t>
            </w:r>
          </w:p>
        </w:tc>
      </w:tr>
      <w:tr w:rsidR="006A75A7" w:rsidRPr="00377AB4" w14:paraId="6335E525" w14:textId="77777777" w:rsidTr="00A16B20">
        <w:tc>
          <w:tcPr>
            <w:tcW w:w="3852" w:type="dxa"/>
            <w:shd w:val="clear" w:color="auto" w:fill="auto"/>
          </w:tcPr>
          <w:p w14:paraId="76E4534B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305C625A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14:paraId="21C15775" w14:textId="77777777" w:rsidTr="00A16B20">
        <w:tc>
          <w:tcPr>
            <w:tcW w:w="3852" w:type="dxa"/>
            <w:shd w:val="clear" w:color="auto" w:fill="auto"/>
          </w:tcPr>
          <w:p w14:paraId="25A49D1A" w14:textId="499C9087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Usuário digita o nome do Psicólogo, Clinica ou tipo de Serviço que deseja buscar</w:t>
            </w:r>
          </w:p>
        </w:tc>
        <w:tc>
          <w:tcPr>
            <w:tcW w:w="3842" w:type="dxa"/>
            <w:shd w:val="clear" w:color="auto" w:fill="auto"/>
          </w:tcPr>
          <w:p w14:paraId="372BAE0F" w14:textId="77777777" w:rsidR="006A75A7" w:rsidRPr="006E3FEB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5A7" w:rsidRPr="00377AB4" w14:paraId="3E61BE26" w14:textId="77777777" w:rsidTr="00A16B20">
        <w:tc>
          <w:tcPr>
            <w:tcW w:w="3852" w:type="dxa"/>
            <w:shd w:val="clear" w:color="auto" w:fill="auto"/>
          </w:tcPr>
          <w:p w14:paraId="1144ED76" w14:textId="77777777" w:rsidR="006A75A7" w:rsidRPr="006E3FEB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C56860F" w14:textId="2F8618F7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Retorna as opções, referente a busca, para o usuário</w:t>
            </w:r>
          </w:p>
        </w:tc>
      </w:tr>
      <w:tr w:rsidR="006A75A7" w:rsidRPr="00377AB4" w14:paraId="1967B750" w14:textId="77777777" w:rsidTr="00A16B20">
        <w:tc>
          <w:tcPr>
            <w:tcW w:w="3852" w:type="dxa"/>
            <w:shd w:val="clear" w:color="auto" w:fill="auto"/>
          </w:tcPr>
          <w:p w14:paraId="46C88355" w14:textId="449C12FF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Usuário seleciona o serviço que deseja</w:t>
            </w:r>
          </w:p>
        </w:tc>
        <w:tc>
          <w:tcPr>
            <w:tcW w:w="3842" w:type="dxa"/>
            <w:shd w:val="clear" w:color="auto" w:fill="auto"/>
          </w:tcPr>
          <w:p w14:paraId="15633151" w14:textId="77777777" w:rsidR="006A75A7" w:rsidRPr="006E3FEB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5A7" w:rsidRPr="00377AB4" w14:paraId="0EDA0BA2" w14:textId="77777777" w:rsidTr="00A16B20">
        <w:tc>
          <w:tcPr>
            <w:tcW w:w="3852" w:type="dxa"/>
            <w:shd w:val="clear" w:color="auto" w:fill="auto"/>
          </w:tcPr>
          <w:p w14:paraId="3AF02518" w14:textId="77777777" w:rsidR="006A75A7" w:rsidRPr="006E3FEB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9CBE9EE" w14:textId="7F703247" w:rsidR="006A75A7" w:rsidRPr="006E3FEB" w:rsidRDefault="006E3FE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Sistema fornece o contato e localização do serviço</w:t>
            </w:r>
          </w:p>
        </w:tc>
      </w:tr>
    </w:tbl>
    <w:p w14:paraId="5DFCF3DB" w14:textId="77777777" w:rsidR="006A75A7" w:rsidRPr="006A75A7" w:rsidRDefault="006A75A7" w:rsidP="006A75A7"/>
    <w:p w14:paraId="4C2406A1" w14:textId="154EF41C" w:rsidR="00352551" w:rsidRDefault="00B5101A" w:rsidP="00B5101A">
      <w:pPr>
        <w:pStyle w:val="Ttulo2"/>
      </w:pPr>
      <w:bookmarkStart w:id="3" w:name="_Toc169823260"/>
      <w:r>
        <w:t>Caso de Uso Serviço Não Cadastrado</w:t>
      </w:r>
      <w:bookmarkEnd w:id="3"/>
    </w:p>
    <w:p w14:paraId="10F79EA1" w14:textId="77777777" w:rsidR="00B5101A" w:rsidRPr="00B5101A" w:rsidRDefault="00B5101A" w:rsidP="00B5101A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14:paraId="74CF3E56" w14:textId="77777777" w:rsidTr="00A16B20">
        <w:tc>
          <w:tcPr>
            <w:tcW w:w="3852" w:type="dxa"/>
            <w:shd w:val="clear" w:color="auto" w:fill="auto"/>
          </w:tcPr>
          <w:p w14:paraId="1D1F21D0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0C0A5A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4E60DB70" w14:textId="6FE4063B" w:rsidR="006A75A7" w:rsidRPr="00B5101A" w:rsidRDefault="00B5101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5101A">
              <w:rPr>
                <w:rFonts w:ascii="Arial" w:hAnsi="Arial" w:cs="Arial"/>
                <w:sz w:val="22"/>
                <w:szCs w:val="22"/>
              </w:rPr>
              <w:t>Serviço não cadastrado</w:t>
            </w:r>
          </w:p>
        </w:tc>
      </w:tr>
      <w:tr w:rsidR="006A75A7" w:rsidRPr="00377AB4" w14:paraId="572C1DC8" w14:textId="77777777" w:rsidTr="00A16B20">
        <w:tc>
          <w:tcPr>
            <w:tcW w:w="3852" w:type="dxa"/>
            <w:shd w:val="clear" w:color="auto" w:fill="auto"/>
          </w:tcPr>
          <w:p w14:paraId="4D97639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43D4D640" w14:textId="65918F9A" w:rsidR="006A75A7" w:rsidRPr="00B5101A" w:rsidRDefault="00B5101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5101A">
              <w:rPr>
                <w:rFonts w:ascii="Arial" w:hAnsi="Arial" w:cs="Arial"/>
                <w:sz w:val="22"/>
                <w:szCs w:val="22"/>
              </w:rPr>
              <w:t>Serviço não cadastrado</w:t>
            </w:r>
          </w:p>
        </w:tc>
      </w:tr>
      <w:tr w:rsidR="006A75A7" w:rsidRPr="00377AB4" w14:paraId="78ECC035" w14:textId="77777777" w:rsidTr="00A16B20">
        <w:tc>
          <w:tcPr>
            <w:tcW w:w="3852" w:type="dxa"/>
            <w:shd w:val="clear" w:color="auto" w:fill="auto"/>
          </w:tcPr>
          <w:p w14:paraId="527F54E7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79E8F430" w14:textId="7074D622" w:rsidR="006A75A7" w:rsidRPr="00B5101A" w:rsidRDefault="00B5101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5101A"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</w:tr>
      <w:tr w:rsidR="006A75A7" w:rsidRPr="00377AB4" w14:paraId="3EE93793" w14:textId="77777777" w:rsidTr="00A16B20">
        <w:tc>
          <w:tcPr>
            <w:tcW w:w="3852" w:type="dxa"/>
            <w:shd w:val="clear" w:color="auto" w:fill="auto"/>
          </w:tcPr>
          <w:p w14:paraId="2D96AB50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0836F1DC" w14:textId="2080F9F3" w:rsidR="006A75A7" w:rsidRPr="00B5101A" w:rsidRDefault="00B5101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5101A">
              <w:rPr>
                <w:rFonts w:ascii="Arial" w:hAnsi="Arial" w:cs="Arial"/>
                <w:sz w:val="22"/>
                <w:szCs w:val="22"/>
              </w:rPr>
              <w:t>Ter realizado uma busca no sistema</w:t>
            </w:r>
          </w:p>
        </w:tc>
      </w:tr>
      <w:tr w:rsidR="006A75A7" w:rsidRPr="00377AB4" w14:paraId="6495935C" w14:textId="77777777" w:rsidTr="00A16B20">
        <w:tc>
          <w:tcPr>
            <w:tcW w:w="3852" w:type="dxa"/>
            <w:shd w:val="clear" w:color="auto" w:fill="auto"/>
          </w:tcPr>
          <w:p w14:paraId="1405D427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3EA8962A" w14:textId="45D8C2E7" w:rsidR="006A75A7" w:rsidRPr="00377AB4" w:rsidRDefault="00B5101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Usuário obter o retorno da busca</w:t>
            </w:r>
          </w:p>
        </w:tc>
      </w:tr>
      <w:tr w:rsidR="006A75A7" w:rsidRPr="00377AB4" w14:paraId="19862883" w14:textId="77777777" w:rsidTr="00A16B20">
        <w:tc>
          <w:tcPr>
            <w:tcW w:w="3852" w:type="dxa"/>
            <w:shd w:val="clear" w:color="auto" w:fill="auto"/>
          </w:tcPr>
          <w:p w14:paraId="594322E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7F9F3376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14:paraId="20787909" w14:textId="77777777" w:rsidTr="00A16B20">
        <w:tc>
          <w:tcPr>
            <w:tcW w:w="3852" w:type="dxa"/>
            <w:shd w:val="clear" w:color="auto" w:fill="auto"/>
          </w:tcPr>
          <w:p w14:paraId="4ACCD9C5" w14:textId="62A85582" w:rsidR="006A75A7" w:rsidRPr="00377AB4" w:rsidRDefault="00B5101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6E3FEB">
              <w:rPr>
                <w:rFonts w:ascii="Arial" w:hAnsi="Arial" w:cs="Arial"/>
                <w:sz w:val="22"/>
                <w:szCs w:val="22"/>
              </w:rPr>
              <w:t>Usuário digita o nome do Psicólogo, Clinica ou tipo de Serviço que deseja buscar</w:t>
            </w:r>
          </w:p>
        </w:tc>
        <w:tc>
          <w:tcPr>
            <w:tcW w:w="3842" w:type="dxa"/>
            <w:shd w:val="clear" w:color="auto" w:fill="auto"/>
          </w:tcPr>
          <w:p w14:paraId="2FCB2C8A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305799DC" w14:textId="77777777" w:rsidTr="00A16B20">
        <w:tc>
          <w:tcPr>
            <w:tcW w:w="3852" w:type="dxa"/>
            <w:shd w:val="clear" w:color="auto" w:fill="auto"/>
          </w:tcPr>
          <w:p w14:paraId="48C80C03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3D819C57" w14:textId="2597E4FD" w:rsidR="006A75A7" w:rsidRPr="00B5101A" w:rsidRDefault="00B5101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5101A">
              <w:rPr>
                <w:rFonts w:ascii="Arial" w:hAnsi="Arial" w:cs="Arial"/>
                <w:sz w:val="22"/>
                <w:szCs w:val="22"/>
              </w:rPr>
              <w:t>Sistema informa que o tipo de serviço solicitado não é possível ser encontrado e solicita nova busca</w:t>
            </w:r>
          </w:p>
        </w:tc>
      </w:tr>
      <w:tr w:rsidR="006A75A7" w:rsidRPr="00377AB4" w14:paraId="3B6AFFD9" w14:textId="77777777" w:rsidTr="00A16B20">
        <w:tc>
          <w:tcPr>
            <w:tcW w:w="3852" w:type="dxa"/>
            <w:shd w:val="clear" w:color="auto" w:fill="auto"/>
          </w:tcPr>
          <w:p w14:paraId="431C390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CC5CD8A" w14:textId="5592EE8A" w:rsidR="006A75A7" w:rsidRPr="00B5101A" w:rsidRDefault="00B5101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5101A">
              <w:rPr>
                <w:rFonts w:ascii="Arial" w:hAnsi="Arial" w:cs="Arial"/>
                <w:sz w:val="22"/>
                <w:szCs w:val="22"/>
              </w:rPr>
              <w:t>Sistema retor a tela de busca</w:t>
            </w:r>
          </w:p>
        </w:tc>
      </w:tr>
    </w:tbl>
    <w:p w14:paraId="12E60412" w14:textId="77777777" w:rsidR="006D59CC" w:rsidRDefault="006D59CC" w:rsidP="00352551">
      <w:pPr>
        <w:pStyle w:val="Ttulo2"/>
        <w:numPr>
          <w:ilvl w:val="0"/>
          <w:numId w:val="0"/>
        </w:numPr>
        <w:ind w:left="360" w:hanging="360"/>
      </w:pPr>
    </w:p>
    <w:p w14:paraId="1D36F105" w14:textId="77777777" w:rsidR="00002201" w:rsidRPr="00002201" w:rsidRDefault="00002201" w:rsidP="00002201"/>
    <w:p w14:paraId="5FC9156C" w14:textId="77777777" w:rsidR="00BB7F5D" w:rsidRPr="00BB7F5D" w:rsidRDefault="00BB7F5D" w:rsidP="00BB7F5D"/>
    <w:p w14:paraId="4047AA73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1862CBEE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5683AB20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362E3F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98F6F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548020E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6973A654" w14:textId="77777777" w:rsidTr="002F5967">
        <w:tc>
          <w:tcPr>
            <w:tcW w:w="1923" w:type="pct"/>
          </w:tcPr>
          <w:p w14:paraId="1448D4E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491B5E94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083F5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14C0D2AA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FF3D" w14:textId="77777777" w:rsidR="004D1C12" w:rsidRDefault="004D1C12">
      <w:pPr>
        <w:spacing w:after="0" w:line="240" w:lineRule="auto"/>
      </w:pPr>
      <w:r>
        <w:separator/>
      </w:r>
    </w:p>
  </w:endnote>
  <w:endnote w:type="continuationSeparator" w:id="0">
    <w:p w14:paraId="63CCD871" w14:textId="77777777" w:rsidR="004D1C12" w:rsidRDefault="004D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6EA6" w14:textId="77777777" w:rsidR="004D1C12" w:rsidRDefault="004D1C12">
      <w:pPr>
        <w:spacing w:after="0" w:line="240" w:lineRule="auto"/>
      </w:pPr>
      <w:r>
        <w:separator/>
      </w:r>
    </w:p>
  </w:footnote>
  <w:footnote w:type="continuationSeparator" w:id="0">
    <w:p w14:paraId="72C7036D" w14:textId="77777777" w:rsidR="004D1C12" w:rsidRDefault="004D1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BE18" w14:textId="77777777" w:rsidR="006E5425" w:rsidRDefault="004D1C12">
    <w:pPr>
      <w:pStyle w:val="Cabealho"/>
    </w:pPr>
    <w:r>
      <w:rPr>
        <w:noProof/>
      </w:rPr>
      <w:pict w14:anchorId="637E9504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2049" type="#_x0000_t202" style="position:absolute;margin-left:-111.3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14:paraId="0A2798F1" w14:textId="77777777" w:rsidR="006E5425" w:rsidRDefault="002E7314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6A75A7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C0A5A"/>
    <w:rsid w:val="000F21C1"/>
    <w:rsid w:val="000F39C8"/>
    <w:rsid w:val="00124270"/>
    <w:rsid w:val="00141E7E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2551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4D1C12"/>
    <w:rsid w:val="00514CA3"/>
    <w:rsid w:val="00515972"/>
    <w:rsid w:val="0052696D"/>
    <w:rsid w:val="005707E2"/>
    <w:rsid w:val="005842DD"/>
    <w:rsid w:val="00596364"/>
    <w:rsid w:val="005D01BB"/>
    <w:rsid w:val="005D1E03"/>
    <w:rsid w:val="00620ED1"/>
    <w:rsid w:val="00630B86"/>
    <w:rsid w:val="00643F39"/>
    <w:rsid w:val="00661860"/>
    <w:rsid w:val="00683FAF"/>
    <w:rsid w:val="006A75A7"/>
    <w:rsid w:val="006A7E89"/>
    <w:rsid w:val="006C62F5"/>
    <w:rsid w:val="006D36FD"/>
    <w:rsid w:val="006D59CC"/>
    <w:rsid w:val="006E3FEB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4243C"/>
    <w:rsid w:val="00993C21"/>
    <w:rsid w:val="009A3F44"/>
    <w:rsid w:val="009A77A0"/>
    <w:rsid w:val="009E27BD"/>
    <w:rsid w:val="00A04870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5101A"/>
    <w:rsid w:val="00B915D0"/>
    <w:rsid w:val="00BB4771"/>
    <w:rsid w:val="00BB7F5D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B24FB"/>
    <w:rsid w:val="00EC47E8"/>
    <w:rsid w:val="00ED1517"/>
    <w:rsid w:val="00ED3F8B"/>
    <w:rsid w:val="00ED50FD"/>
    <w:rsid w:val="00EE3A96"/>
    <w:rsid w:val="00F313F5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22B5CF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20562A"/>
    <w:rsid w:val="003033BA"/>
    <w:rsid w:val="003C1E1D"/>
    <w:rsid w:val="004B5554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E7146C"/>
    <w:rsid w:val="00EA760E"/>
    <w:rsid w:val="00EB0E7D"/>
    <w:rsid w:val="00EE29EE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3DBB497-54AE-4F88-B317-772A572FE2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95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Severini</cp:lastModifiedBy>
  <cp:revision>32</cp:revision>
  <dcterms:created xsi:type="dcterms:W3CDTF">2021-03-26T21:13:00Z</dcterms:created>
  <dcterms:modified xsi:type="dcterms:W3CDTF">2024-06-21T03:47:00Z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